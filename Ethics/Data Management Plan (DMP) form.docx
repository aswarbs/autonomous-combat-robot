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0C34ACE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</w:t>
            </w:r>
            <w:proofErr w:type="gramStart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>questions</w:t>
            </w:r>
            <w:proofErr w:type="gramEnd"/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3274D87C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86139C" w:rsidRPr="0086139C">
              <w:rPr>
                <w:rFonts w:ascii="Verdana" w:hAnsi="Verdana" w:cstheme="minorHAnsi"/>
                <w:sz w:val="20"/>
                <w:szCs w:val="20"/>
              </w:rPr>
              <w:t>Adaptive Decision-Making and Predictive Strategy Optimisation in Autonomous Robotics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5E121385" w:rsidR="003C48B3" w:rsidRPr="003D2469" w:rsidRDefault="0086139C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Andrew French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037F763F" w:rsidR="003C48B3" w:rsidRPr="003D2469" w:rsidRDefault="0086139C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Amber Swarbrick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7B71D44D" w:rsidR="003C48B3" w:rsidRDefault="0086139C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Amber Swarbrick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03F209F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Only UoN staff can be data owners, stewards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 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1171FFF" w14:textId="66329609" w:rsidR="00F80F71" w:rsidRPr="00F80F71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</w:t>
            </w:r>
            <w:proofErr w:type="gramStart"/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>data</w:t>
            </w:r>
            <w:proofErr w:type="gramEnd"/>
          </w:p>
          <w:p w14:paraId="07DC750F" w14:textId="77777777" w:rsidR="001836DF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5CFA83" w14:textId="0FB0EDC2" w:rsidR="0086139C" w:rsidRDefault="0086139C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Images: Data will be collected through various cameras on the robot during controlled testing.</w:t>
            </w:r>
          </w:p>
          <w:p w14:paraId="71EEF7C2" w14:textId="249B17D0" w:rsidR="0086139C" w:rsidRDefault="0086139C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Online Sources: References in the report will be collected from various online sources which will be cited.</w:t>
            </w: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9C5BEB8" w14:textId="0A2E0477" w:rsidR="005C1C39" w:rsidRPr="001E3327" w:rsidRDefault="009C1FF5" w:rsidP="00C01CFD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0B9B6F7A" w14:textId="2C4E83B4" w:rsidR="001E3327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All project data will be stored on </w:t>
            </w:r>
            <w:r w:rsidR="00E64603">
              <w:rPr>
                <w:rFonts w:ascii="Verdana" w:hAnsi="Verdana" w:cstheme="minorHAnsi"/>
                <w:sz w:val="20"/>
                <w:szCs w:val="20"/>
              </w:rPr>
              <w:t xml:space="preserve">the University Gitlab Server.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>I will store a copy of the data on my University Office365 account.</w:t>
            </w:r>
          </w:p>
          <w:p w14:paraId="2EDA8D49" w14:textId="77777777" w:rsidR="00C01CFD" w:rsidRPr="001E3327" w:rsidRDefault="00C01CF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8DFDFBB" w14:textId="651056BD" w:rsidR="005601A1" w:rsidRPr="001E3327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292ADF75" w14:textId="5B1F68A8" w:rsidR="001E3327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There will not be any physical data.</w:t>
            </w:r>
          </w:p>
          <w:p w14:paraId="518C50AC" w14:textId="77777777" w:rsidR="00C01CFD" w:rsidRPr="001E3327" w:rsidRDefault="00C01CF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010BCFEE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6D7A4838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 xml:space="preserve">You must notify the ethics committee immediately if a data breach </w:t>
            </w:r>
            <w:proofErr w:type="gramStart"/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occurs</w:t>
            </w:r>
            <w:proofErr w:type="gramEnd"/>
          </w:p>
          <w:p w14:paraId="0B1220F8" w14:textId="682BC095" w:rsidR="00B6277C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All data will be stored on my Office365 account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 xml:space="preserve">and my Gitlab account 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which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>are</w:t>
            </w:r>
            <w:r>
              <w:rPr>
                <w:rFonts w:ascii="Verdana" w:hAnsi="Verdana" w:cstheme="minorHAnsi"/>
                <w:sz w:val="20"/>
                <w:szCs w:val="20"/>
              </w:rPr>
              <w:t xml:space="preserve"> password protected.</w:t>
            </w:r>
          </w:p>
          <w:p w14:paraId="00FF9EA2" w14:textId="77777777" w:rsidR="00C01CFD" w:rsidRPr="003D2469" w:rsidRDefault="00C01CFD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BECC9" w14:textId="697551DD" w:rsidR="00D552C2" w:rsidRPr="003D2469" w:rsidRDefault="009C1FF5" w:rsidP="00C01CFD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5395DE9" w14:textId="24D6522F" w:rsidR="00B6277C" w:rsidRPr="003D2469" w:rsidRDefault="001E3327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My Office365 account 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 xml:space="preserve">and Gitlab account </w:t>
            </w:r>
            <w:r>
              <w:rPr>
                <w:rFonts w:ascii="Verdana" w:hAnsi="Verdana" w:cstheme="minorHAnsi"/>
                <w:sz w:val="20"/>
                <w:szCs w:val="20"/>
              </w:rPr>
              <w:t>will be deactivated when I leave the University and all data will be deleted.</w:t>
            </w:r>
          </w:p>
          <w:p w14:paraId="085EAA12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3C618BBF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2717CD9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BC82FA3" w14:textId="053AF4EF" w:rsidR="00074748" w:rsidRDefault="00074748" w:rsidP="00F9015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1BC468CD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0E794283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will audio recordings be destroyed after they have been transcribed or textual responses had identifying details </w:t>
            </w:r>
            <w:proofErr w:type="gramStart"/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removed</w:t>
            </w:r>
            <w:proofErr w:type="gramEnd"/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1ED55F1E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7355057E" w:rsidR="00C05024" w:rsidRPr="003D2469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167499D4" w:rsidR="0092110E" w:rsidRPr="0092110E" w:rsidRDefault="0092110E" w:rsidP="00074748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Note: It is best practice to de-identify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data before use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and</w:t>
            </w: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destroy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the original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data that identifies or could identify people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>,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if possible and practical to do so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2DB20B1A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1EE8356D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Pr="003D2469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129CD9DB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9015F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3EA834CE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4B3180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64CAF240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Contact the University’s Data Protection Officer for DPIA </w:t>
            </w:r>
            <w:proofErr w:type="gramStart"/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guidance</w:t>
            </w:r>
            <w:proofErr w:type="gramEnd"/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4F2B4315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E097F3" w14:textId="418F1AE6" w:rsidR="00074748" w:rsidRPr="003D2469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64963E04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23C46743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>
              <w:rPr>
                <w:rFonts w:ascii="Verdana" w:hAnsi="Verdana" w:cstheme="minorHAnsi"/>
                <w:sz w:val="20"/>
                <w:szCs w:val="20"/>
              </w:rPr>
              <w:t xml:space="preserve">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19083E8C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148FE2F3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311B5FA7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1C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1CFD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30EA940D" w14:textId="77777777" w:rsidR="003C7235" w:rsidRDefault="003C723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B3515B2" w14:textId="35203F65" w:rsidR="003C7235" w:rsidRPr="003D2469" w:rsidRDefault="003C723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Git</w:t>
            </w:r>
            <w:r w:rsidR="00C01CFD">
              <w:rPr>
                <w:rFonts w:ascii="Verdana" w:hAnsi="Verdana" w:cstheme="minorHAnsi"/>
                <w:sz w:val="20"/>
                <w:szCs w:val="20"/>
              </w:rPr>
              <w:t xml:space="preserve">lab: </w:t>
            </w:r>
            <w:r w:rsidR="00C01CFD" w:rsidRPr="00C01CFD">
              <w:rPr>
                <w:rFonts w:ascii="Verdana" w:hAnsi="Verdana" w:cstheme="minorHAnsi"/>
                <w:sz w:val="20"/>
                <w:szCs w:val="20"/>
              </w:rPr>
              <w:t>https://projects.cs.nott.ac.uk/psyas17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6B06088C" w:rsidR="005E3FC4" w:rsidRP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project site when this has been </w:t>
            </w:r>
            <w:proofErr w:type="gramStart"/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created</w:t>
            </w:r>
            <w:proofErr w:type="gramEnd"/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657378B9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No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77777777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are they GDPR </w:t>
            </w:r>
            <w:proofErr w:type="gramStart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>compliant</w:t>
            </w:r>
            <w:proofErr w:type="gramEnd"/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71D30F81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4867DF54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, please describe how they ensure data protection (e.g., copy/paste relevant extracts from their privacy policy, terms and conditions concerning data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lastRenderedPageBreak/>
              <w:t>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77777777" w:rsidR="00D256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77777777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See SHERPA/JULIET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2538BA49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0CD54525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</w:t>
            </w:r>
            <w:proofErr w:type="gramStart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>pseudonymised</w:t>
            </w:r>
            <w:proofErr w:type="gramEnd"/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58BA0812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3534E09" w:rsidR="00BC1AE4" w:rsidRPr="003D2469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If </w:t>
            </w:r>
            <w:proofErr w:type="gramStart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>No</w:t>
            </w:r>
            <w:proofErr w:type="gramEnd"/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the data should not be made available to others, unless clearly gathered for public purposes and consent has been obtained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40B4F348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</w:t>
            </w:r>
            <w:proofErr w:type="gramStart"/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>agreement</w:t>
            </w:r>
            <w:proofErr w:type="gramEnd"/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3AB205B1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C723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DFB711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</w:t>
            </w:r>
            <w:proofErr w:type="gramStart"/>
            <w:r w:rsidRPr="003D2469">
              <w:rPr>
                <w:rFonts w:ascii="Verdana" w:hAnsi="Verdana" w:cstheme="minorHAnsi"/>
                <w:sz w:val="20"/>
                <w:szCs w:val="20"/>
              </w:rPr>
              <w:t>Yes</w:t>
            </w:r>
            <w:proofErr w:type="gramEnd"/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please provide the reference number of the confidentiality agreement signed by the University’s Research Operations team: 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26CA3914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  </w:t>
            </w:r>
            <w:r w:rsidR="003C7235">
              <w:rPr>
                <w:rFonts w:ascii="Verdana" w:hAnsi="Verdana" w:cstheme="minorHAnsi"/>
                <w:b/>
                <w:sz w:val="20"/>
                <w:szCs w:val="20"/>
              </w:rPr>
              <w:t>Amber Swarbrick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778F6603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  <w:r w:rsidR="003C7235">
              <w:rPr>
                <w:rFonts w:ascii="Verdana" w:hAnsi="Verdana" w:cstheme="minorHAnsi"/>
                <w:b/>
                <w:sz w:val="20"/>
                <w:szCs w:val="20"/>
              </w:rPr>
              <w:t xml:space="preserve"> AMBER SWARBRICK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3E69FCC3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  <w:r w:rsidR="003C7235">
              <w:rPr>
                <w:rFonts w:ascii="Verdana" w:hAnsi="Verdana" w:cstheme="minorHAnsi"/>
                <w:b/>
                <w:sz w:val="20"/>
                <w:szCs w:val="20"/>
              </w:rPr>
              <w:t xml:space="preserve"> 11/10/23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BE35B6"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BB51" w14:textId="77777777" w:rsidR="00DA4638" w:rsidRDefault="00DA4638" w:rsidP="00BE1E91">
      <w:r>
        <w:separator/>
      </w:r>
    </w:p>
  </w:endnote>
  <w:endnote w:type="continuationSeparator" w:id="0">
    <w:p w14:paraId="470124EA" w14:textId="77777777" w:rsidR="00DA4638" w:rsidRDefault="00DA4638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FF5D" w14:textId="77777777" w:rsidR="00DA4638" w:rsidRDefault="00DA4638" w:rsidP="00BE1E91">
      <w:r>
        <w:separator/>
      </w:r>
    </w:p>
  </w:footnote>
  <w:footnote w:type="continuationSeparator" w:id="0">
    <w:p w14:paraId="395F1A5D" w14:textId="77777777" w:rsidR="00DA4638" w:rsidRDefault="00DA4638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205FC"/>
    <w:rsid w:val="0002137D"/>
    <w:rsid w:val="0002268B"/>
    <w:rsid w:val="00032A6D"/>
    <w:rsid w:val="00037644"/>
    <w:rsid w:val="00041FB9"/>
    <w:rsid w:val="00042695"/>
    <w:rsid w:val="000455C5"/>
    <w:rsid w:val="00056898"/>
    <w:rsid w:val="0007453C"/>
    <w:rsid w:val="00074748"/>
    <w:rsid w:val="000A4D35"/>
    <w:rsid w:val="000A5BE9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3534C"/>
    <w:rsid w:val="00137011"/>
    <w:rsid w:val="00152821"/>
    <w:rsid w:val="001603AF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C55B2"/>
    <w:rsid w:val="001D386C"/>
    <w:rsid w:val="001D5EFB"/>
    <w:rsid w:val="001D77D1"/>
    <w:rsid w:val="001E0105"/>
    <w:rsid w:val="001E3327"/>
    <w:rsid w:val="001E703B"/>
    <w:rsid w:val="001E7576"/>
    <w:rsid w:val="001F1C13"/>
    <w:rsid w:val="001F5D31"/>
    <w:rsid w:val="0020178C"/>
    <w:rsid w:val="0021104C"/>
    <w:rsid w:val="00212327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3027A"/>
    <w:rsid w:val="00331E2B"/>
    <w:rsid w:val="00360009"/>
    <w:rsid w:val="003A1620"/>
    <w:rsid w:val="003A5179"/>
    <w:rsid w:val="003B083F"/>
    <w:rsid w:val="003B3D72"/>
    <w:rsid w:val="003B4935"/>
    <w:rsid w:val="003C1EE7"/>
    <w:rsid w:val="003C20B1"/>
    <w:rsid w:val="003C48B3"/>
    <w:rsid w:val="003C7235"/>
    <w:rsid w:val="003D15F7"/>
    <w:rsid w:val="003D2469"/>
    <w:rsid w:val="003F393D"/>
    <w:rsid w:val="004032E1"/>
    <w:rsid w:val="00432437"/>
    <w:rsid w:val="00433365"/>
    <w:rsid w:val="00440B87"/>
    <w:rsid w:val="004621B9"/>
    <w:rsid w:val="004637CB"/>
    <w:rsid w:val="00466FC9"/>
    <w:rsid w:val="004714DB"/>
    <w:rsid w:val="0048689A"/>
    <w:rsid w:val="00492615"/>
    <w:rsid w:val="004B3180"/>
    <w:rsid w:val="004C30AF"/>
    <w:rsid w:val="004D504C"/>
    <w:rsid w:val="004D5BCA"/>
    <w:rsid w:val="004E4AEB"/>
    <w:rsid w:val="004F0094"/>
    <w:rsid w:val="004F7FBC"/>
    <w:rsid w:val="0050016C"/>
    <w:rsid w:val="00507835"/>
    <w:rsid w:val="005115EC"/>
    <w:rsid w:val="00515F12"/>
    <w:rsid w:val="0052563C"/>
    <w:rsid w:val="005320E6"/>
    <w:rsid w:val="005538FD"/>
    <w:rsid w:val="00556215"/>
    <w:rsid w:val="005601A1"/>
    <w:rsid w:val="0056426B"/>
    <w:rsid w:val="005642FC"/>
    <w:rsid w:val="00567BE8"/>
    <w:rsid w:val="00582D3E"/>
    <w:rsid w:val="00582ED2"/>
    <w:rsid w:val="00585380"/>
    <w:rsid w:val="005A63E0"/>
    <w:rsid w:val="005C1C39"/>
    <w:rsid w:val="005D3503"/>
    <w:rsid w:val="005E3FC4"/>
    <w:rsid w:val="005E5107"/>
    <w:rsid w:val="005F4CC0"/>
    <w:rsid w:val="005F6CA7"/>
    <w:rsid w:val="006032BC"/>
    <w:rsid w:val="0061333F"/>
    <w:rsid w:val="0061675E"/>
    <w:rsid w:val="00617E0F"/>
    <w:rsid w:val="00646F08"/>
    <w:rsid w:val="00647D06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708F"/>
    <w:rsid w:val="006C31F1"/>
    <w:rsid w:val="006C689B"/>
    <w:rsid w:val="006D1DED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11C7F"/>
    <w:rsid w:val="00723FE2"/>
    <w:rsid w:val="00745DA0"/>
    <w:rsid w:val="00761755"/>
    <w:rsid w:val="007617A8"/>
    <w:rsid w:val="00763CFF"/>
    <w:rsid w:val="007717A5"/>
    <w:rsid w:val="007736FD"/>
    <w:rsid w:val="0077486B"/>
    <w:rsid w:val="00775B97"/>
    <w:rsid w:val="00793C3C"/>
    <w:rsid w:val="00796194"/>
    <w:rsid w:val="00797729"/>
    <w:rsid w:val="007B0CBC"/>
    <w:rsid w:val="007B29F2"/>
    <w:rsid w:val="007C09EB"/>
    <w:rsid w:val="007D6758"/>
    <w:rsid w:val="007D7460"/>
    <w:rsid w:val="00804364"/>
    <w:rsid w:val="00806B15"/>
    <w:rsid w:val="0081263B"/>
    <w:rsid w:val="00840260"/>
    <w:rsid w:val="008445CF"/>
    <w:rsid w:val="00846B02"/>
    <w:rsid w:val="008502E8"/>
    <w:rsid w:val="00852D37"/>
    <w:rsid w:val="00852DDF"/>
    <w:rsid w:val="008608BF"/>
    <w:rsid w:val="0086139C"/>
    <w:rsid w:val="0086536F"/>
    <w:rsid w:val="00882AE6"/>
    <w:rsid w:val="00885FBD"/>
    <w:rsid w:val="0089693C"/>
    <w:rsid w:val="008976E3"/>
    <w:rsid w:val="008A3A42"/>
    <w:rsid w:val="008B7BBA"/>
    <w:rsid w:val="008C398D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700D"/>
    <w:rsid w:val="009B7CB8"/>
    <w:rsid w:val="009C0116"/>
    <w:rsid w:val="009C0873"/>
    <w:rsid w:val="009C1FF5"/>
    <w:rsid w:val="009D2932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5AAF"/>
    <w:rsid w:val="00A86D80"/>
    <w:rsid w:val="00A91D6D"/>
    <w:rsid w:val="00A95532"/>
    <w:rsid w:val="00A96D7D"/>
    <w:rsid w:val="00AA3A94"/>
    <w:rsid w:val="00AB2198"/>
    <w:rsid w:val="00AB70CD"/>
    <w:rsid w:val="00AC3420"/>
    <w:rsid w:val="00AE220F"/>
    <w:rsid w:val="00AF0CDC"/>
    <w:rsid w:val="00AF3EC7"/>
    <w:rsid w:val="00B00876"/>
    <w:rsid w:val="00B0138A"/>
    <w:rsid w:val="00B02A2D"/>
    <w:rsid w:val="00B05CC4"/>
    <w:rsid w:val="00B23E4B"/>
    <w:rsid w:val="00B34310"/>
    <w:rsid w:val="00B41D7E"/>
    <w:rsid w:val="00B46189"/>
    <w:rsid w:val="00B6277C"/>
    <w:rsid w:val="00B644DB"/>
    <w:rsid w:val="00B74E61"/>
    <w:rsid w:val="00B84FBD"/>
    <w:rsid w:val="00B8720F"/>
    <w:rsid w:val="00BA0B2B"/>
    <w:rsid w:val="00BA0C8D"/>
    <w:rsid w:val="00BB2663"/>
    <w:rsid w:val="00BC1AE4"/>
    <w:rsid w:val="00BC65CB"/>
    <w:rsid w:val="00BC6B56"/>
    <w:rsid w:val="00BC7077"/>
    <w:rsid w:val="00BC73CD"/>
    <w:rsid w:val="00BD0920"/>
    <w:rsid w:val="00BD24CB"/>
    <w:rsid w:val="00BD303D"/>
    <w:rsid w:val="00BD5FB5"/>
    <w:rsid w:val="00BE1E91"/>
    <w:rsid w:val="00BE35B6"/>
    <w:rsid w:val="00C01078"/>
    <w:rsid w:val="00C01CFD"/>
    <w:rsid w:val="00C05024"/>
    <w:rsid w:val="00C14FC6"/>
    <w:rsid w:val="00C1634B"/>
    <w:rsid w:val="00C1731A"/>
    <w:rsid w:val="00C20DCB"/>
    <w:rsid w:val="00C23480"/>
    <w:rsid w:val="00C24702"/>
    <w:rsid w:val="00C26511"/>
    <w:rsid w:val="00C27C75"/>
    <w:rsid w:val="00C34351"/>
    <w:rsid w:val="00C360C8"/>
    <w:rsid w:val="00C41300"/>
    <w:rsid w:val="00C44621"/>
    <w:rsid w:val="00C51E42"/>
    <w:rsid w:val="00C53620"/>
    <w:rsid w:val="00C600F8"/>
    <w:rsid w:val="00C80441"/>
    <w:rsid w:val="00C85342"/>
    <w:rsid w:val="00C91B13"/>
    <w:rsid w:val="00CA087D"/>
    <w:rsid w:val="00CA133B"/>
    <w:rsid w:val="00CA463C"/>
    <w:rsid w:val="00CA5292"/>
    <w:rsid w:val="00CB17F0"/>
    <w:rsid w:val="00CB6A74"/>
    <w:rsid w:val="00CC1981"/>
    <w:rsid w:val="00CC3364"/>
    <w:rsid w:val="00D00C54"/>
    <w:rsid w:val="00D12B71"/>
    <w:rsid w:val="00D25669"/>
    <w:rsid w:val="00D258EB"/>
    <w:rsid w:val="00D41773"/>
    <w:rsid w:val="00D47102"/>
    <w:rsid w:val="00D50B97"/>
    <w:rsid w:val="00D51007"/>
    <w:rsid w:val="00D552C2"/>
    <w:rsid w:val="00D61A26"/>
    <w:rsid w:val="00D63CF9"/>
    <w:rsid w:val="00D7701F"/>
    <w:rsid w:val="00D86311"/>
    <w:rsid w:val="00DA4638"/>
    <w:rsid w:val="00DB0E3F"/>
    <w:rsid w:val="00DB60A2"/>
    <w:rsid w:val="00DC12B2"/>
    <w:rsid w:val="00DD3ABC"/>
    <w:rsid w:val="00DF0808"/>
    <w:rsid w:val="00DF2307"/>
    <w:rsid w:val="00DF4D21"/>
    <w:rsid w:val="00E01F6E"/>
    <w:rsid w:val="00E236D7"/>
    <w:rsid w:val="00E26974"/>
    <w:rsid w:val="00E33ADC"/>
    <w:rsid w:val="00E41F07"/>
    <w:rsid w:val="00E52D7D"/>
    <w:rsid w:val="00E61972"/>
    <w:rsid w:val="00E64603"/>
    <w:rsid w:val="00E65248"/>
    <w:rsid w:val="00E672C3"/>
    <w:rsid w:val="00E746DF"/>
    <w:rsid w:val="00E95D61"/>
    <w:rsid w:val="00ED14AB"/>
    <w:rsid w:val="00EE29F2"/>
    <w:rsid w:val="00EE77FE"/>
    <w:rsid w:val="00EE7A5B"/>
    <w:rsid w:val="00F0076F"/>
    <w:rsid w:val="00F054B1"/>
    <w:rsid w:val="00F139E1"/>
    <w:rsid w:val="00F16CDA"/>
    <w:rsid w:val="00F207EF"/>
    <w:rsid w:val="00F20E1D"/>
    <w:rsid w:val="00F27386"/>
    <w:rsid w:val="00F342A2"/>
    <w:rsid w:val="00F357C5"/>
    <w:rsid w:val="00F37841"/>
    <w:rsid w:val="00F462EE"/>
    <w:rsid w:val="00F46CCA"/>
    <w:rsid w:val="00F508D0"/>
    <w:rsid w:val="00F65BE0"/>
    <w:rsid w:val="00F664DD"/>
    <w:rsid w:val="00F66934"/>
    <w:rsid w:val="00F718AF"/>
    <w:rsid w:val="00F75FF1"/>
    <w:rsid w:val="00F80F71"/>
    <w:rsid w:val="00F81647"/>
    <w:rsid w:val="00F87967"/>
    <w:rsid w:val="00F87F93"/>
    <w:rsid w:val="00F9015F"/>
    <w:rsid w:val="00F92C65"/>
    <w:rsid w:val="00F92CA6"/>
    <w:rsid w:val="00FA048E"/>
    <w:rsid w:val="00FA5A02"/>
    <w:rsid w:val="00FB7996"/>
    <w:rsid w:val="00FC08A4"/>
    <w:rsid w:val="00FD1F5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433D0ED5FE47A766ECF7B5B35395" ma:contentTypeVersion="4" ma:contentTypeDescription="Create a new document." ma:contentTypeScope="" ma:versionID="7c9de0c3a4cf4d801acc7f57e7e0072b">
  <xsd:schema xmlns:xsd="http://www.w3.org/2001/XMLSchema" xmlns:xs="http://www.w3.org/2001/XMLSchema" xmlns:p="http://schemas.microsoft.com/office/2006/metadata/properties" xmlns:ns2="3e13d111-194f-46b7-9f3a-0b22d9a5dd76" xmlns:ns3="5f727c75-887a-4743-b86f-092f0d48dd71" targetNamespace="http://schemas.microsoft.com/office/2006/metadata/properties" ma:root="true" ma:fieldsID="3eb8710243499c952522be131663bda4" ns2:_="" ns3:_="">
    <xsd:import namespace="3e13d111-194f-46b7-9f3a-0b22d9a5dd76"/>
    <xsd:import namespace="5f727c75-887a-4743-b86f-092f0d48d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3d111-194f-46b7-9f3a-0b22d9a5d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7c75-887a-4743-b86f-092f0d48dd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6C3C31-D7AA-4372-AA6E-9F8B98FAB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3d111-194f-46b7-9f3a-0b22d9a5dd76"/>
    <ds:schemaRef ds:uri="5f727c75-887a-4743-b86f-092f0d48d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UoN_Letterhead NEW</Template>
  <TotalTime>12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Amber Swarbrick</cp:lastModifiedBy>
  <cp:revision>6</cp:revision>
  <cp:lastPrinted>2023-10-11T16:25:00Z</cp:lastPrinted>
  <dcterms:created xsi:type="dcterms:W3CDTF">2023-10-11T12:13:00Z</dcterms:created>
  <dcterms:modified xsi:type="dcterms:W3CDTF">2023-10-11T16:25:00Z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0x0101001DEF433D0ED5FE47A766ECF7B5B35395</vt:lpwstr>
  </property>
</Properties>
</file>